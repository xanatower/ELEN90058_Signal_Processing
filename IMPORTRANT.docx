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54" w:rsidRDefault="00DE784A">
      <w:proofErr w:type="gramStart"/>
      <w:r>
        <w:t>B(</w:t>
      </w:r>
      <w:proofErr w:type="gramEnd"/>
      <w:r>
        <w:t>b)</w:t>
      </w:r>
    </w:p>
    <w:p w:rsidR="00DE784A" w:rsidRDefault="00DE784A">
      <w:r>
        <w:t>Time</w:t>
      </w:r>
    </w:p>
    <w:p w:rsidR="00DE784A" w:rsidRDefault="00DE784A">
      <w:r>
        <w:rPr>
          <w:noProof/>
        </w:rPr>
        <w:drawing>
          <wp:inline distT="0" distB="0" distL="0" distR="0" wp14:anchorId="4C3CD539" wp14:editId="4651258C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DE784A">
      <w:proofErr w:type="spellStart"/>
      <w:r>
        <w:t>Freq</w:t>
      </w:r>
      <w:proofErr w:type="spellEnd"/>
    </w:p>
    <w:p w:rsidR="00DE784A" w:rsidRDefault="00DE784A">
      <w:r>
        <w:rPr>
          <w:noProof/>
        </w:rPr>
        <w:drawing>
          <wp:inline distT="0" distB="0" distL="0" distR="0" wp14:anchorId="61D23B6E" wp14:editId="57B198DB">
            <wp:extent cx="5731510" cy="3022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DE784A"/>
    <w:p w:rsidR="00DE784A" w:rsidRDefault="00DE784A"/>
    <w:p w:rsidR="00DE784A" w:rsidRDefault="00DE784A">
      <w:r>
        <w:t>H1</w:t>
      </w:r>
    </w:p>
    <w:p w:rsidR="00DE784A" w:rsidRDefault="00DE784A">
      <w:r>
        <w:t>Time</w:t>
      </w:r>
    </w:p>
    <w:p w:rsidR="00DE784A" w:rsidRDefault="00DE784A">
      <w:r>
        <w:rPr>
          <w:noProof/>
        </w:rPr>
        <w:lastRenderedPageBreak/>
        <w:drawing>
          <wp:inline distT="0" distB="0" distL="0" distR="0" wp14:anchorId="7CA5F0EC" wp14:editId="5C26F1DC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4A" w:rsidRDefault="00183088">
      <w:r>
        <w:t>LPF</w:t>
      </w:r>
    </w:p>
    <w:p w:rsidR="00183088" w:rsidRDefault="00183088">
      <w:r>
        <w:rPr>
          <w:noProof/>
        </w:rPr>
        <w:drawing>
          <wp:inline distT="0" distB="0" distL="0" distR="0" wp14:anchorId="069D552E" wp14:editId="0217C763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D" w:rsidRDefault="00E46A6D"/>
    <w:p w:rsidR="00E46A6D" w:rsidRDefault="00E46A6D"/>
    <w:p w:rsidR="00E46A6D" w:rsidRDefault="00E46A6D">
      <w:r>
        <w:t>(e)</w:t>
      </w:r>
    </w:p>
    <w:p w:rsidR="00E46A6D" w:rsidRDefault="00E46A6D">
      <w:r>
        <w:t>Time</w:t>
      </w:r>
    </w:p>
    <w:p w:rsidR="00E46A6D" w:rsidRDefault="00E46A6D">
      <w:r>
        <w:rPr>
          <w:noProof/>
        </w:rPr>
        <w:lastRenderedPageBreak/>
        <w:drawing>
          <wp:inline distT="0" distB="0" distL="0" distR="0" wp14:anchorId="57F29323" wp14:editId="63B4F368">
            <wp:extent cx="5731510" cy="3061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D" w:rsidRDefault="00E46A6D"/>
    <w:p w:rsidR="00E46A6D" w:rsidRDefault="00E46A6D">
      <w:proofErr w:type="spellStart"/>
      <w:r>
        <w:t>Freq</w:t>
      </w:r>
      <w:proofErr w:type="spellEnd"/>
    </w:p>
    <w:p w:rsidR="00E46A6D" w:rsidRDefault="00BC0F1B">
      <w:r>
        <w:rPr>
          <w:noProof/>
        </w:rPr>
        <w:drawing>
          <wp:inline distT="0" distB="0" distL="0" distR="0" wp14:anchorId="02DFC1CD" wp14:editId="08FB1760">
            <wp:extent cx="5731510" cy="3082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4A"/>
    <w:rsid w:val="00183088"/>
    <w:rsid w:val="001A2254"/>
    <w:rsid w:val="00BC0F1B"/>
    <w:rsid w:val="00DE784A"/>
    <w:rsid w:val="00E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DE8B-0955-4F16-AD0D-05E7CAAF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DB9C623</Template>
  <TotalTime>15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config</dc:creator>
  <cp:keywords/>
  <dc:description/>
  <cp:lastModifiedBy>Shiyu Zhang</cp:lastModifiedBy>
  <cp:revision>3</cp:revision>
  <dcterms:created xsi:type="dcterms:W3CDTF">2017-08-08T00:45:00Z</dcterms:created>
  <dcterms:modified xsi:type="dcterms:W3CDTF">2017-08-14T23:26:00Z</dcterms:modified>
</cp:coreProperties>
</file>